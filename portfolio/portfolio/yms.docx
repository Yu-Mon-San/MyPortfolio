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9A426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 w:bidi="my-MM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25pt;height:178.5pt">
                  <v:imagedata r:id="rId10" o:title="aboutme"/>
                </v:shape>
              </w:pic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3F5A32" w:rsidP="001B2ABD">
            <w:pPr>
              <w:pStyle w:val="Title"/>
            </w:pPr>
            <w:r>
              <w:t>YU mon san</w:t>
            </w:r>
          </w:p>
          <w:p w:rsidR="003F5A32" w:rsidRDefault="003F5A32" w:rsidP="003F5A32">
            <w:pPr>
              <w:pStyle w:val="Subtitle"/>
              <w:rPr>
                <w:spacing w:val="0"/>
                <w:w w:val="100"/>
              </w:rPr>
            </w:pPr>
            <w:r w:rsidRPr="009A426E">
              <w:rPr>
                <w:spacing w:val="0"/>
                <w:w w:val="64"/>
              </w:rPr>
              <w:t>Junior UI/UX Designer</w:t>
            </w:r>
            <w:r w:rsidRPr="009A426E">
              <w:rPr>
                <w:spacing w:val="165"/>
                <w:w w:val="64"/>
              </w:rPr>
              <w:t>,</w:t>
            </w:r>
          </w:p>
          <w:p w:rsidR="001B2ABD" w:rsidRDefault="003F5A32" w:rsidP="003F5A32">
            <w:pPr>
              <w:pStyle w:val="Subtitle"/>
            </w:pPr>
            <w:r w:rsidRPr="009A426E">
              <w:rPr>
                <w:spacing w:val="0"/>
                <w:w w:val="53"/>
              </w:rPr>
              <w:t>Front-end Web Develope</w:t>
            </w:r>
            <w:r w:rsidRPr="009A426E">
              <w:rPr>
                <w:spacing w:val="135"/>
                <w:w w:val="53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DB1F31FE93344D70BB60EB1ACE838AD5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036450" w:rsidP="000E49C2"/>
          <w:p w:rsidR="00036450" w:rsidRDefault="00036450" w:rsidP="00036450"/>
          <w:sdt>
            <w:sdtPr>
              <w:id w:val="-1954003311"/>
              <w:placeholder>
                <w:docPart w:val="DD83C5D7B3E14411BDF5F15D583EC7B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B54FE03B264CD4BD648DDE0F8A17B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0E49C2" w:rsidP="004D3011">
            <w:r>
              <w:t>+959441022791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DB9C26485E72434F918A3534502FE3A1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F32889DE29844013BFA7E8C2F3F68CD9"/>
              </w:placeholder>
              <w:temporary/>
              <w:showingPlcHdr/>
              <w15:appearance w15:val="hidden"/>
            </w:sdtPr>
            <w:sdtEndPr/>
            <w:sdtContent>
              <w:p w:rsidR="004D3011" w:rsidRDefault="00E4381A" w:rsidP="004D3011">
                <w:r>
                  <w:t>Website goes here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CEA781E2ABBD4B7A8FF2D70C06D3E25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9A426E" w:rsidP="004D3011">
            <w:pPr>
              <w:rPr>
                <w:rStyle w:val="Hyperlink"/>
              </w:rPr>
            </w:pPr>
            <w:hyperlink r:id="rId11" w:history="1">
              <w:r w:rsidR="007B6199" w:rsidRPr="00786EE2">
                <w:rPr>
                  <w:rStyle w:val="Hyperlink"/>
                </w:rPr>
                <w:t>yumonsan2019@gmail.com</w:t>
              </w:r>
            </w:hyperlink>
          </w:p>
          <w:p w:rsidR="00EA31FA" w:rsidRDefault="00EA31FA" w:rsidP="004D3011">
            <w:pPr>
              <w:rPr>
                <w:rStyle w:val="Hyperlink"/>
              </w:rPr>
            </w:pPr>
          </w:p>
          <w:p w:rsidR="00EA31FA" w:rsidRDefault="00EA31FA" w:rsidP="004D3011">
            <w:pPr>
              <w:rPr>
                <w:rStyle w:val="Hyperlink"/>
              </w:rPr>
            </w:pPr>
            <w:proofErr w:type="spellStart"/>
            <w:r>
              <w:rPr>
                <w:rStyle w:val="Hyperlink"/>
              </w:rPr>
              <w:t>Github</w:t>
            </w:r>
            <w:proofErr w:type="spellEnd"/>
          </w:p>
          <w:p w:rsidR="00EA31FA" w:rsidRDefault="00EA31FA" w:rsidP="004D3011">
            <w:r w:rsidRPr="00EA31FA">
              <w:t>https://github.com/Yu-Mon-San/portfolio</w:t>
            </w:r>
          </w:p>
          <w:p w:rsidR="00B11A48" w:rsidRDefault="00B11A48" w:rsidP="004D3011"/>
          <w:p w:rsidR="00B11A48" w:rsidRDefault="00B11A48" w:rsidP="004D3011">
            <w:r>
              <w:t>ADDRESS:</w:t>
            </w:r>
          </w:p>
          <w:p w:rsidR="00B11A48" w:rsidRDefault="00B11A48" w:rsidP="004D3011">
            <w:r>
              <w:t xml:space="preserve">Chan Mya </w:t>
            </w:r>
            <w:proofErr w:type="spellStart"/>
            <w:r>
              <w:t>Thar</w:t>
            </w:r>
            <w:proofErr w:type="spellEnd"/>
            <w:r>
              <w:t xml:space="preserve"> Si </w:t>
            </w:r>
            <w:proofErr w:type="spellStart"/>
            <w:r>
              <w:t>Tsp</w:t>
            </w:r>
            <w:proofErr w:type="spellEnd"/>
            <w:r>
              <w:t>,</w:t>
            </w:r>
          </w:p>
          <w:p w:rsidR="00B11A48" w:rsidRDefault="00B11A48" w:rsidP="004D3011">
            <w:r>
              <w:t>Mandalay</w:t>
            </w:r>
          </w:p>
          <w:p w:rsidR="007B6199" w:rsidRDefault="007B6199" w:rsidP="004D3011"/>
          <w:p w:rsidR="007B6199" w:rsidRPr="00E4381A" w:rsidRDefault="007B6199" w:rsidP="004D3011">
            <w:pPr>
              <w:rPr>
                <w:rStyle w:val="Hyperlink"/>
              </w:rPr>
            </w:pPr>
          </w:p>
          <w:p w:rsidR="000E49C2" w:rsidRDefault="000E49C2" w:rsidP="000E49C2"/>
          <w:p w:rsidR="000E49C2" w:rsidRPr="004D3011" w:rsidRDefault="000E49C2" w:rsidP="000E49C2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color w:val="B85A22" w:themeColor="accent2" w:themeShade="BF"/>
                <w:u w:val="single"/>
              </w:rPr>
              <w:id w:val="1049110328"/>
              <w:placeholder>
                <w:docPart w:val="23F9187C56864214A8C967D28CC773F6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872D64" w:rsidP="00B359E4">
            <w:pPr>
              <w:pStyle w:val="Heading4"/>
            </w:pPr>
            <w:r>
              <w:t xml:space="preserve">Myanmar Institute of </w:t>
            </w:r>
            <w:r w:rsidR="007518A1">
              <w:t>Information Technology</w:t>
            </w:r>
          </w:p>
          <w:p w:rsidR="004D3011" w:rsidRDefault="007518A1" w:rsidP="007518A1">
            <w:pPr>
              <w:pStyle w:val="Date"/>
            </w:pPr>
            <w:r>
              <w:t>[3.12.2016] to [3.10.2021]</w:t>
            </w:r>
          </w:p>
          <w:p w:rsidR="00036450" w:rsidRDefault="00036450" w:rsidP="00036450"/>
          <w:p w:rsidR="00036450" w:rsidRDefault="003F5A32" w:rsidP="003F5A32">
            <w:pPr>
              <w:pStyle w:val="Heading4"/>
              <w:rPr>
                <w:b w:val="0"/>
              </w:rPr>
            </w:pPr>
            <w:proofErr w:type="spellStart"/>
            <w:r>
              <w:t>Phandeeyar</w:t>
            </w:r>
            <w:proofErr w:type="spellEnd"/>
            <w:r>
              <w:t xml:space="preserve"> Institute</w:t>
            </w:r>
          </w:p>
          <w:p w:rsidR="003F5A32" w:rsidRPr="003F5A32" w:rsidRDefault="003F5A32" w:rsidP="003F5A32">
            <w:r>
              <w:t>(UI/UX Fundamentals Course by UXMM)</w:t>
            </w:r>
          </w:p>
          <w:sdt>
            <w:sdtPr>
              <w:id w:val="1001553383"/>
              <w:placeholder>
                <w:docPart w:val="E1F56CB95D0C4915913230BCF4BBD507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Default="003F5A32" w:rsidP="004D3011">
            <w:r>
              <w:t>Personal Web Projects using HTML, CSS, Bootstrap, Java Script</w:t>
            </w:r>
          </w:p>
          <w:p w:rsidR="003F5A32" w:rsidRDefault="003F5A32" w:rsidP="004D3011"/>
          <w:p w:rsidR="003F5A32" w:rsidRDefault="003F5A32" w:rsidP="004D3011">
            <w:r>
              <w:t xml:space="preserve">Currently working on a UI/UX project with </w:t>
            </w:r>
            <w:proofErr w:type="spellStart"/>
            <w:r>
              <w:t>Phandeeyar</w:t>
            </w:r>
            <w:proofErr w:type="spellEnd"/>
            <w:r>
              <w:t xml:space="preserve"> Institute and UXMM</w:t>
            </w:r>
          </w:p>
          <w:p w:rsidR="00C2163B" w:rsidRDefault="00C2163B" w:rsidP="004D3011"/>
          <w:p w:rsidR="00C2163B" w:rsidRDefault="00C2163B" w:rsidP="004D3011">
            <w:r>
              <w:t xml:space="preserve">Please kindly check my portfolio(index.html) in the given link </w:t>
            </w:r>
          </w:p>
          <w:p w:rsidR="004D3011" w:rsidRDefault="00C2163B" w:rsidP="00036450">
            <w:r>
              <w:t xml:space="preserve">              </w:t>
            </w:r>
            <w:r w:rsidRPr="00EA31FA">
              <w:t>https://github.com/Yu-Mon-San/portfolio</w:t>
            </w:r>
          </w:p>
          <w:sdt>
            <w:sdtPr>
              <w:id w:val="1669594239"/>
              <w:placeholder>
                <w:docPart w:val="FCE3CFABB1784114ADEC725F92DDE3E9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Default="000E49C2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HTML</w:t>
            </w:r>
          </w:p>
          <w:p w:rsidR="000E49C2" w:rsidRDefault="000E49C2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</w:t>
            </w:r>
          </w:p>
          <w:p w:rsidR="000E49C2" w:rsidRDefault="000E49C2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Bootstrap</w:t>
            </w:r>
          </w:p>
          <w:p w:rsidR="000E49C2" w:rsidRDefault="000E49C2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 Script</w:t>
            </w:r>
          </w:p>
          <w:p w:rsidR="00CA5891" w:rsidRDefault="00CA5891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PHP</w:t>
            </w:r>
            <w:bookmarkStart w:id="0" w:name="_GoBack"/>
            <w:bookmarkEnd w:id="0"/>
          </w:p>
          <w:p w:rsidR="000E49C2" w:rsidRDefault="000E49C2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Photoshop</w:t>
            </w:r>
          </w:p>
          <w:p w:rsidR="008D2652" w:rsidRDefault="008D2652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Familiar with Adobe XD and </w:t>
            </w:r>
            <w:proofErr w:type="spellStart"/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Figma</w:t>
            </w:r>
            <w:proofErr w:type="spellEnd"/>
          </w:p>
          <w:p w:rsidR="008D2652" w:rsidRDefault="008D2652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Excellent decision-making skills</w:t>
            </w:r>
          </w:p>
          <w:p w:rsidR="00E87FA4" w:rsidRDefault="00E87FA4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Strong Designing Skills</w:t>
            </w:r>
          </w:p>
          <w:p w:rsidR="008D2652" w:rsidRDefault="008D2652" w:rsidP="008D265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Strong communication and presentation skills</w:t>
            </w:r>
          </w:p>
          <w:p w:rsidR="00092479" w:rsidRPr="00C2163B" w:rsidRDefault="008D2652" w:rsidP="00C2163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Creative problem-solving skills</w:t>
            </w:r>
          </w:p>
          <w:p w:rsidR="00092479" w:rsidRPr="00092479" w:rsidRDefault="00092479" w:rsidP="00092479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Language</w:t>
            </w:r>
          </w:p>
          <w:p w:rsidR="00092479" w:rsidRDefault="00092479" w:rsidP="0009247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</w:t>
            </w:r>
          </w:p>
          <w:p w:rsidR="00092479" w:rsidRDefault="00092479" w:rsidP="0009247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Myanmar</w:t>
            </w:r>
          </w:p>
          <w:p w:rsidR="00092479" w:rsidRDefault="00092479" w:rsidP="0009247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Japanese(N4)</w:t>
            </w:r>
          </w:p>
          <w:p w:rsidR="00092479" w:rsidRPr="000E49C2" w:rsidRDefault="00092479" w:rsidP="008D2652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43117B" w:rsidRDefault="009A426E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26E" w:rsidRDefault="009A426E" w:rsidP="000C45FF">
      <w:r>
        <w:separator/>
      </w:r>
    </w:p>
  </w:endnote>
  <w:endnote w:type="continuationSeparator" w:id="0">
    <w:p w:rsidR="009A426E" w:rsidRDefault="009A426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26E" w:rsidRDefault="009A426E" w:rsidP="000C45FF">
      <w:r>
        <w:separator/>
      </w:r>
    </w:p>
  </w:footnote>
  <w:footnote w:type="continuationSeparator" w:id="0">
    <w:p w:rsidR="009A426E" w:rsidRDefault="009A426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 w:bidi="my-MM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529D0"/>
    <w:multiLevelType w:val="hybridMultilevel"/>
    <w:tmpl w:val="B7EA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C473C"/>
    <w:multiLevelType w:val="hybridMultilevel"/>
    <w:tmpl w:val="C6B8F7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195318"/>
    <w:multiLevelType w:val="hybridMultilevel"/>
    <w:tmpl w:val="0E8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D5215"/>
    <w:multiLevelType w:val="multilevel"/>
    <w:tmpl w:val="80F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64"/>
    <w:rsid w:val="00036450"/>
    <w:rsid w:val="00092479"/>
    <w:rsid w:val="00094499"/>
    <w:rsid w:val="000C45FF"/>
    <w:rsid w:val="000E3FD1"/>
    <w:rsid w:val="000E49C2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1045"/>
    <w:rsid w:val="00256CF7"/>
    <w:rsid w:val="00281FD5"/>
    <w:rsid w:val="002858A8"/>
    <w:rsid w:val="0030481B"/>
    <w:rsid w:val="003156FC"/>
    <w:rsid w:val="003254B5"/>
    <w:rsid w:val="0037121F"/>
    <w:rsid w:val="003A6B7D"/>
    <w:rsid w:val="003B06CA"/>
    <w:rsid w:val="003F5A32"/>
    <w:rsid w:val="004071FC"/>
    <w:rsid w:val="00445947"/>
    <w:rsid w:val="004813B3"/>
    <w:rsid w:val="00496591"/>
    <w:rsid w:val="004A43E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518A1"/>
    <w:rsid w:val="007775E1"/>
    <w:rsid w:val="00785DC2"/>
    <w:rsid w:val="007867A0"/>
    <w:rsid w:val="007927F5"/>
    <w:rsid w:val="007B6199"/>
    <w:rsid w:val="00802CA0"/>
    <w:rsid w:val="00872D64"/>
    <w:rsid w:val="008D2652"/>
    <w:rsid w:val="009260CD"/>
    <w:rsid w:val="00952C25"/>
    <w:rsid w:val="0099272C"/>
    <w:rsid w:val="009A426E"/>
    <w:rsid w:val="00A2118D"/>
    <w:rsid w:val="00AD76E2"/>
    <w:rsid w:val="00B11A48"/>
    <w:rsid w:val="00B20152"/>
    <w:rsid w:val="00B359E4"/>
    <w:rsid w:val="00B57D98"/>
    <w:rsid w:val="00B70850"/>
    <w:rsid w:val="00C066B6"/>
    <w:rsid w:val="00C1014F"/>
    <w:rsid w:val="00C2163B"/>
    <w:rsid w:val="00C37BA1"/>
    <w:rsid w:val="00C4674C"/>
    <w:rsid w:val="00C506CF"/>
    <w:rsid w:val="00C72BED"/>
    <w:rsid w:val="00C9578B"/>
    <w:rsid w:val="00CA5891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87FA4"/>
    <w:rsid w:val="00EA31FA"/>
    <w:rsid w:val="00F36D03"/>
    <w:rsid w:val="00F60274"/>
    <w:rsid w:val="00F636E5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E49C2"/>
    <w:pPr>
      <w:ind w:left="720"/>
      <w:contextualSpacing/>
    </w:pPr>
  </w:style>
  <w:style w:type="character" w:customStyle="1" w:styleId="styles-module--listitemtext--2jjd8">
    <w:name w:val="styles-module--listitemtext--2jjd8"/>
    <w:basedOn w:val="DefaultParagraphFont"/>
    <w:rsid w:val="008D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yumonsan2019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1F31FE93344D70BB60EB1ACE83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89E20-95BE-4AAE-B8DB-F49B0DA9A538}"/>
      </w:docPartPr>
      <w:docPartBody>
        <w:p w:rsidR="0021641B" w:rsidRDefault="006E2788">
          <w:pPr>
            <w:pStyle w:val="DB1F31FE93344D70BB60EB1ACE838AD5"/>
          </w:pPr>
          <w:r w:rsidRPr="00D5459D">
            <w:t>Profile</w:t>
          </w:r>
        </w:p>
      </w:docPartBody>
    </w:docPart>
    <w:docPart>
      <w:docPartPr>
        <w:name w:val="DD83C5D7B3E14411BDF5F15D583EC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BBCB3-0DE7-4C4F-9C90-BCF7A4E03871}"/>
      </w:docPartPr>
      <w:docPartBody>
        <w:p w:rsidR="0021641B" w:rsidRDefault="006E2788">
          <w:pPr>
            <w:pStyle w:val="DD83C5D7B3E14411BDF5F15D583EC7B1"/>
          </w:pPr>
          <w:r w:rsidRPr="00CB0055">
            <w:t>Contact</w:t>
          </w:r>
        </w:p>
      </w:docPartBody>
    </w:docPart>
    <w:docPart>
      <w:docPartPr>
        <w:name w:val="8FB54FE03B264CD4BD648DDE0F8A1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E994A-1AC9-438E-8FF1-DB799348CBF2}"/>
      </w:docPartPr>
      <w:docPartBody>
        <w:p w:rsidR="0021641B" w:rsidRDefault="006E2788">
          <w:pPr>
            <w:pStyle w:val="8FB54FE03B264CD4BD648DDE0F8A17B6"/>
          </w:pPr>
          <w:r w:rsidRPr="004D3011">
            <w:t>PHONE:</w:t>
          </w:r>
        </w:p>
      </w:docPartBody>
    </w:docPart>
    <w:docPart>
      <w:docPartPr>
        <w:name w:val="DB9C26485E72434F918A3534502FE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BE21C-7D62-414F-951F-618A9771E807}"/>
      </w:docPartPr>
      <w:docPartBody>
        <w:p w:rsidR="0021641B" w:rsidRDefault="006E2788">
          <w:pPr>
            <w:pStyle w:val="DB9C26485E72434F918A3534502FE3A1"/>
          </w:pPr>
          <w:r w:rsidRPr="004D3011">
            <w:t>WEBSITE:</w:t>
          </w:r>
        </w:p>
      </w:docPartBody>
    </w:docPart>
    <w:docPart>
      <w:docPartPr>
        <w:name w:val="F32889DE29844013BFA7E8C2F3F68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AB241-4F9E-43E0-949B-2B2A19F7E975}"/>
      </w:docPartPr>
      <w:docPartBody>
        <w:p w:rsidR="0021641B" w:rsidRDefault="006E2788">
          <w:pPr>
            <w:pStyle w:val="F32889DE29844013BFA7E8C2F3F68CD9"/>
          </w:pPr>
          <w:r>
            <w:t>Website goes here</w:t>
          </w:r>
        </w:p>
      </w:docPartBody>
    </w:docPart>
    <w:docPart>
      <w:docPartPr>
        <w:name w:val="CEA781E2ABBD4B7A8FF2D70C06D3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1BEAE-3357-4538-8AE0-A0C21110B587}"/>
      </w:docPartPr>
      <w:docPartBody>
        <w:p w:rsidR="0021641B" w:rsidRDefault="006E2788">
          <w:pPr>
            <w:pStyle w:val="CEA781E2ABBD4B7A8FF2D70C06D3E257"/>
          </w:pPr>
          <w:r w:rsidRPr="004D3011">
            <w:t>EMAIL:</w:t>
          </w:r>
        </w:p>
      </w:docPartBody>
    </w:docPart>
    <w:docPart>
      <w:docPartPr>
        <w:name w:val="23F9187C56864214A8C967D28CC77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54D20-AA13-4B2E-9B98-B9149E302788}"/>
      </w:docPartPr>
      <w:docPartBody>
        <w:p w:rsidR="0021641B" w:rsidRDefault="006E2788">
          <w:pPr>
            <w:pStyle w:val="23F9187C56864214A8C967D28CC773F6"/>
          </w:pPr>
          <w:r w:rsidRPr="00036450">
            <w:t>EDUCATION</w:t>
          </w:r>
        </w:p>
      </w:docPartBody>
    </w:docPart>
    <w:docPart>
      <w:docPartPr>
        <w:name w:val="E1F56CB95D0C4915913230BCF4BBD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41491-AA03-4198-8E33-0E4BB051EBF7}"/>
      </w:docPartPr>
      <w:docPartBody>
        <w:p w:rsidR="0021641B" w:rsidRDefault="006E2788">
          <w:pPr>
            <w:pStyle w:val="E1F56CB95D0C4915913230BCF4BBD507"/>
          </w:pPr>
          <w:r w:rsidRPr="00036450">
            <w:t>WORK EXPERIENCE</w:t>
          </w:r>
        </w:p>
      </w:docPartBody>
    </w:docPart>
    <w:docPart>
      <w:docPartPr>
        <w:name w:val="FCE3CFABB1784114ADEC725F92DDE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09A5-96A0-4D6A-BAD0-17CA12799B20}"/>
      </w:docPartPr>
      <w:docPartBody>
        <w:p w:rsidR="0021641B" w:rsidRDefault="006E2788">
          <w:pPr>
            <w:pStyle w:val="FCE3CFABB1784114ADEC725F92DDE3E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88"/>
    <w:rsid w:val="0010038B"/>
    <w:rsid w:val="0021641B"/>
    <w:rsid w:val="00261283"/>
    <w:rsid w:val="004B06AB"/>
    <w:rsid w:val="006E2788"/>
    <w:rsid w:val="008E1DF1"/>
    <w:rsid w:val="00F63368"/>
    <w:rsid w:val="00F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95D69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424AE574C43DB8B6D610F68BFACBE">
    <w:name w:val="ADD424AE574C43DB8B6D610F68BFACBE"/>
  </w:style>
  <w:style w:type="paragraph" w:customStyle="1" w:styleId="560EEDAE86F44C4E9C0DBB29C6A3713C">
    <w:name w:val="560EEDAE86F44C4E9C0DBB29C6A3713C"/>
  </w:style>
  <w:style w:type="paragraph" w:customStyle="1" w:styleId="DB1F31FE93344D70BB60EB1ACE838AD5">
    <w:name w:val="DB1F31FE93344D70BB60EB1ACE838AD5"/>
  </w:style>
  <w:style w:type="paragraph" w:customStyle="1" w:styleId="AA938261AE9A472BACB606622AD5B3E4">
    <w:name w:val="AA938261AE9A472BACB606622AD5B3E4"/>
  </w:style>
  <w:style w:type="paragraph" w:customStyle="1" w:styleId="DD83C5D7B3E14411BDF5F15D583EC7B1">
    <w:name w:val="DD83C5D7B3E14411BDF5F15D583EC7B1"/>
  </w:style>
  <w:style w:type="paragraph" w:customStyle="1" w:styleId="8FB54FE03B264CD4BD648DDE0F8A17B6">
    <w:name w:val="8FB54FE03B264CD4BD648DDE0F8A17B6"/>
  </w:style>
  <w:style w:type="paragraph" w:customStyle="1" w:styleId="E77486B79C1E4C4B87707EEB380B4DF1">
    <w:name w:val="E77486B79C1E4C4B87707EEB380B4DF1"/>
  </w:style>
  <w:style w:type="paragraph" w:customStyle="1" w:styleId="DB9C26485E72434F918A3534502FE3A1">
    <w:name w:val="DB9C26485E72434F918A3534502FE3A1"/>
  </w:style>
  <w:style w:type="paragraph" w:customStyle="1" w:styleId="F32889DE29844013BFA7E8C2F3F68CD9">
    <w:name w:val="F32889DE29844013BFA7E8C2F3F68CD9"/>
  </w:style>
  <w:style w:type="paragraph" w:customStyle="1" w:styleId="CEA781E2ABBD4B7A8FF2D70C06D3E257">
    <w:name w:val="CEA781E2ABBD4B7A8FF2D70C06D3E25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BE510D9AD5848108C21BFB8A439DB1A">
    <w:name w:val="1BE510D9AD5848108C21BFB8A439DB1A"/>
  </w:style>
  <w:style w:type="paragraph" w:customStyle="1" w:styleId="3F8D745919C24A98B3D016FD4166D852">
    <w:name w:val="3F8D745919C24A98B3D016FD4166D852"/>
  </w:style>
  <w:style w:type="paragraph" w:customStyle="1" w:styleId="A3076B7D2C2644719BDD761AB77E6FC4">
    <w:name w:val="A3076B7D2C2644719BDD761AB77E6FC4"/>
  </w:style>
  <w:style w:type="paragraph" w:customStyle="1" w:styleId="2FAB23A5B086424E941468241B12B03F">
    <w:name w:val="2FAB23A5B086424E941468241B12B03F"/>
  </w:style>
  <w:style w:type="paragraph" w:customStyle="1" w:styleId="B63DA57FD6A54ED6BF10BB69B15C0299">
    <w:name w:val="B63DA57FD6A54ED6BF10BB69B15C0299"/>
  </w:style>
  <w:style w:type="paragraph" w:customStyle="1" w:styleId="D50344D731794112B57A9AFB0A685281">
    <w:name w:val="D50344D731794112B57A9AFB0A685281"/>
  </w:style>
  <w:style w:type="paragraph" w:customStyle="1" w:styleId="23F9187C56864214A8C967D28CC773F6">
    <w:name w:val="23F9187C56864214A8C967D28CC773F6"/>
  </w:style>
  <w:style w:type="paragraph" w:customStyle="1" w:styleId="5D8419B4E0854B37A5ABCEB4F88CC31B">
    <w:name w:val="5D8419B4E0854B37A5ABCEB4F88CC31B"/>
  </w:style>
  <w:style w:type="paragraph" w:customStyle="1" w:styleId="1C1584BCEB97460C9EDA8DC81A6BA698">
    <w:name w:val="1C1584BCEB97460C9EDA8DC81A6BA698"/>
  </w:style>
  <w:style w:type="paragraph" w:customStyle="1" w:styleId="DBC3D12B8165402FA7ADB507B0E127CD">
    <w:name w:val="DBC3D12B8165402FA7ADB507B0E127CD"/>
  </w:style>
  <w:style w:type="paragraph" w:customStyle="1" w:styleId="9030747499C34345999FE8205F9C7A18">
    <w:name w:val="9030747499C34345999FE8205F9C7A18"/>
  </w:style>
  <w:style w:type="paragraph" w:customStyle="1" w:styleId="376F433D93CF4F20B387A10783DC4D49">
    <w:name w:val="376F433D93CF4F20B387A10783DC4D49"/>
  </w:style>
  <w:style w:type="paragraph" w:customStyle="1" w:styleId="22F33726F72C48AEA4CCAB5920E92BA1">
    <w:name w:val="22F33726F72C48AEA4CCAB5920E92BA1"/>
  </w:style>
  <w:style w:type="paragraph" w:customStyle="1" w:styleId="7C5C4568685F4F47A800B49F6DE29284">
    <w:name w:val="7C5C4568685F4F47A800B49F6DE29284"/>
  </w:style>
  <w:style w:type="paragraph" w:customStyle="1" w:styleId="E1F56CB95D0C4915913230BCF4BBD507">
    <w:name w:val="E1F56CB95D0C4915913230BCF4BBD507"/>
  </w:style>
  <w:style w:type="paragraph" w:customStyle="1" w:styleId="D2293CA9395D4E39B665698EE53103FC">
    <w:name w:val="D2293CA9395D4E39B665698EE53103FC"/>
  </w:style>
  <w:style w:type="paragraph" w:customStyle="1" w:styleId="595913E09A9143D588EE2623CF412805">
    <w:name w:val="595913E09A9143D588EE2623CF412805"/>
  </w:style>
  <w:style w:type="paragraph" w:customStyle="1" w:styleId="3101D2335DB34294BE5AA8B9DE9D9862">
    <w:name w:val="3101D2335DB34294BE5AA8B9DE9D9862"/>
  </w:style>
  <w:style w:type="paragraph" w:customStyle="1" w:styleId="B3A5912602C3461592D699E8C5DD5FA6">
    <w:name w:val="B3A5912602C3461592D699E8C5DD5FA6"/>
  </w:style>
  <w:style w:type="paragraph" w:customStyle="1" w:styleId="7F0ADBF9EAC74321AC504A27898395C8">
    <w:name w:val="7F0ADBF9EAC74321AC504A27898395C8"/>
  </w:style>
  <w:style w:type="paragraph" w:customStyle="1" w:styleId="F7874969BC6C4317854075D1DC352DAA">
    <w:name w:val="F7874969BC6C4317854075D1DC352DAA"/>
  </w:style>
  <w:style w:type="paragraph" w:customStyle="1" w:styleId="B91D0975DAC04C6BBC51AFB7810ABFEE">
    <w:name w:val="B91D0975DAC04C6BBC51AFB7810ABFEE"/>
  </w:style>
  <w:style w:type="paragraph" w:customStyle="1" w:styleId="35507BC04C85476399A638D8066E0C78">
    <w:name w:val="35507BC04C85476399A638D8066E0C78"/>
  </w:style>
  <w:style w:type="paragraph" w:customStyle="1" w:styleId="1BCF282A6ECA4DFD94D1D535736A4D9C">
    <w:name w:val="1BCF282A6ECA4DFD94D1D535736A4D9C"/>
  </w:style>
  <w:style w:type="paragraph" w:customStyle="1" w:styleId="3A4CAFE2DE2740C8A8BFE029D76F6EE1">
    <w:name w:val="3A4CAFE2DE2740C8A8BFE029D76F6EE1"/>
  </w:style>
  <w:style w:type="paragraph" w:customStyle="1" w:styleId="362B33BED1B94D91B688D08D7AB9A0C0">
    <w:name w:val="362B33BED1B94D91B688D08D7AB9A0C0"/>
  </w:style>
  <w:style w:type="paragraph" w:customStyle="1" w:styleId="7A55E048BA5C4410A7DCDE711EAC20CF">
    <w:name w:val="7A55E048BA5C4410A7DCDE711EAC20CF"/>
  </w:style>
  <w:style w:type="paragraph" w:customStyle="1" w:styleId="0D07F48A6E0344A5844A1CCB42E417B2">
    <w:name w:val="0D07F48A6E0344A5844A1CCB42E417B2"/>
  </w:style>
  <w:style w:type="paragraph" w:customStyle="1" w:styleId="529973EEA2EE42A584ACE503A48428BB">
    <w:name w:val="529973EEA2EE42A584ACE503A48428BB"/>
  </w:style>
  <w:style w:type="paragraph" w:customStyle="1" w:styleId="F1712CF2CEE64492937B62608A9398F9">
    <w:name w:val="F1712CF2CEE64492937B62608A9398F9"/>
  </w:style>
  <w:style w:type="character" w:customStyle="1" w:styleId="Heading2Char">
    <w:name w:val="Heading 2 Char"/>
    <w:basedOn w:val="DefaultParagraphFont"/>
    <w:link w:val="Heading2"/>
    <w:uiPriority w:val="9"/>
    <w:rsid w:val="00F95D6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FCE3CFABB1784114ADEC725F92DDE3E9">
    <w:name w:val="FCE3CFABB1784114ADEC725F92DDE3E9"/>
  </w:style>
  <w:style w:type="paragraph" w:customStyle="1" w:styleId="403482F1D3264C15B168A268AE277CF3">
    <w:name w:val="403482F1D3264C15B168A268AE277CF3"/>
    <w:rsid w:val="0021641B"/>
  </w:style>
  <w:style w:type="paragraph" w:customStyle="1" w:styleId="5213E6C3DE39404CADBD4857641BDAB2">
    <w:name w:val="5213E6C3DE39404CADBD4857641BDAB2"/>
    <w:rsid w:val="0021641B"/>
  </w:style>
  <w:style w:type="paragraph" w:customStyle="1" w:styleId="1ED0E7456F234CE5A3129229E2355CA9">
    <w:name w:val="1ED0E7456F234CE5A3129229E2355CA9"/>
    <w:rsid w:val="0021641B"/>
  </w:style>
  <w:style w:type="paragraph" w:customStyle="1" w:styleId="D46A288949BF49999E6DDAB8D26CB101">
    <w:name w:val="D46A288949BF49999E6DDAB8D26CB101"/>
    <w:rsid w:val="00F95D69"/>
  </w:style>
  <w:style w:type="paragraph" w:customStyle="1" w:styleId="B4765FDF331143D5BB824092B47D5155">
    <w:name w:val="B4765FDF331143D5BB824092B47D5155"/>
    <w:rsid w:val="00F95D69"/>
  </w:style>
  <w:style w:type="paragraph" w:customStyle="1" w:styleId="C0C8358F5A144EC0BCBFD71A50F2269E">
    <w:name w:val="C0C8358F5A144EC0BCBFD71A50F2269E"/>
    <w:rsid w:val="00F95D69"/>
  </w:style>
  <w:style w:type="paragraph" w:customStyle="1" w:styleId="DA7E663B291747C29041F296662B3111">
    <w:name w:val="DA7E663B291747C29041F296662B3111"/>
    <w:rsid w:val="00F95D69"/>
  </w:style>
  <w:style w:type="paragraph" w:customStyle="1" w:styleId="DC8B988B874D432C9A2972212C331452">
    <w:name w:val="DC8B988B874D432C9A2972212C331452"/>
    <w:rsid w:val="00F95D69"/>
  </w:style>
  <w:style w:type="paragraph" w:customStyle="1" w:styleId="8724AF98A6394EA38954BAE439EEDABA">
    <w:name w:val="8724AF98A6394EA38954BAE439EEDABA"/>
    <w:rsid w:val="00F95D69"/>
  </w:style>
  <w:style w:type="paragraph" w:customStyle="1" w:styleId="DD80D1107BE04E79AE37240CB02AB595">
    <w:name w:val="DD80D1107BE04E79AE37240CB02AB595"/>
    <w:rsid w:val="00F95D69"/>
  </w:style>
  <w:style w:type="paragraph" w:customStyle="1" w:styleId="E28269EBAE584B929D0FDA2D592B3784">
    <w:name w:val="E28269EBAE584B929D0FDA2D592B3784"/>
    <w:rsid w:val="00F95D69"/>
  </w:style>
  <w:style w:type="paragraph" w:customStyle="1" w:styleId="757708D3A4514B4493D75810350513E2">
    <w:name w:val="757708D3A4514B4493D75810350513E2"/>
    <w:rsid w:val="00F95D69"/>
  </w:style>
  <w:style w:type="paragraph" w:customStyle="1" w:styleId="1B6EC629C06D4991808BFAE4E5DBB81A">
    <w:name w:val="1B6EC629C06D4991808BFAE4E5DBB81A"/>
    <w:rsid w:val="00F95D69"/>
  </w:style>
  <w:style w:type="paragraph" w:customStyle="1" w:styleId="96D52CDA71384C9AAF53EDD3BC1D0216">
    <w:name w:val="96D52CDA71384C9AAF53EDD3BC1D0216"/>
    <w:rsid w:val="00F95D69"/>
  </w:style>
  <w:style w:type="paragraph" w:customStyle="1" w:styleId="D0838220FFBE478A9334472F0F43380E">
    <w:name w:val="D0838220FFBE478A9334472F0F43380E"/>
    <w:rsid w:val="00F95D69"/>
  </w:style>
  <w:style w:type="paragraph" w:customStyle="1" w:styleId="1E5EFB31154C441F98E313216BC2F197">
    <w:name w:val="1E5EFB31154C441F98E313216BC2F197"/>
    <w:rsid w:val="00F95D69"/>
  </w:style>
  <w:style w:type="paragraph" w:customStyle="1" w:styleId="2177A7BF129E4A0D8E4B602698D158A3">
    <w:name w:val="2177A7BF129E4A0D8E4B602698D158A3"/>
    <w:rsid w:val="00F95D69"/>
  </w:style>
  <w:style w:type="paragraph" w:customStyle="1" w:styleId="90362A9713504CDB9A743D1B3109D2E5">
    <w:name w:val="90362A9713504CDB9A743D1B3109D2E5"/>
    <w:rsid w:val="00F95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2020-10-07T13:09:00Z</dcterms:created>
  <dcterms:modified xsi:type="dcterms:W3CDTF">2020-11-07T07:10:00Z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